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D409" w14:textId="0A833C53" w:rsidR="00086A58" w:rsidRDefault="006A16E3">
      <w:pPr>
        <w:pStyle w:val="Title"/>
      </w:pPr>
      <w:r>
        <w:t xml:space="preserve">Toko Sepatu Sneakers </w:t>
      </w:r>
    </w:p>
    <w:p w14:paraId="5FCD2D37" w14:textId="3C49D900" w:rsidR="00086A58" w:rsidRDefault="00803EA9">
      <w:pPr>
        <w:pStyle w:val="Heading1"/>
      </w:pPr>
      <w:r>
        <w:t>Ringkasan Eksekutif</w:t>
      </w:r>
      <w:r w:rsidR="00C47EFA">
        <w:rPr>
          <w:lang w:val="en-US"/>
        </w:rPr>
        <w:t xml:space="preserve">n </w:t>
      </w:r>
    </w:p>
    <w:p w14:paraId="7B053B36" w14:textId="5C6A4A54" w:rsidR="00AC329A" w:rsidRDefault="00D2151B" w:rsidP="00AC329A">
      <w:pPr>
        <w:rPr>
          <w:lang w:val="en-US"/>
        </w:rPr>
      </w:pPr>
      <w:r>
        <w:rPr>
          <w:lang w:val="en-US"/>
        </w:rPr>
        <w:t>Toko kami</w:t>
      </w:r>
      <w:r w:rsidR="00334B1E">
        <w:t xml:space="preserve"> adalah destinasi utama bagi pecinta</w:t>
      </w:r>
      <w:r w:rsidR="00A13277">
        <w:rPr>
          <w:lang w:val="en-US"/>
        </w:rPr>
        <w:t xml:space="preserve"> sepatu</w:t>
      </w:r>
      <w:r w:rsidR="00334B1E">
        <w:t xml:space="preserve"> sneakers yang mencari koleksi terkini dan eksklusif. Kami berkomitmen untuk menyediakan pilihan sepatu yang berkualitas</w:t>
      </w:r>
      <w:r w:rsidR="00A13277">
        <w:rPr>
          <w:lang w:val="en-US"/>
        </w:rPr>
        <w:t xml:space="preserve"> dan berkelas</w:t>
      </w:r>
      <w:r w:rsidR="00043791">
        <w:rPr>
          <w:lang w:val="en-US"/>
        </w:rPr>
        <w:t>.</w:t>
      </w:r>
      <w:r w:rsidR="00A13277" w:rsidRPr="00A13277">
        <w:t xml:space="preserve"> </w:t>
      </w:r>
      <w:r w:rsidR="00A13277" w:rsidRPr="00A13277">
        <w:rPr>
          <w:lang w:val="en-US"/>
        </w:rPr>
        <w:t>Toko ini didirikan dengan tujuan untuk memenuhi kebutuhan para penggemar sepatu sneakers dengan menyediakan beragam pilihan produk berkualitas tingg</w:t>
      </w:r>
      <w:r w:rsidR="00A13277">
        <w:rPr>
          <w:lang w:val="en-US"/>
        </w:rPr>
        <w:t>i.</w:t>
      </w:r>
    </w:p>
    <w:p w14:paraId="633ED103" w14:textId="0C15A382" w:rsidR="00AC329A" w:rsidRDefault="00AC329A" w:rsidP="00AC329A">
      <w:pPr>
        <w:pStyle w:val="Heading1"/>
      </w:pPr>
      <w:r>
        <w:rPr>
          <w:lang w:val="en-US"/>
        </w:rPr>
        <w:t>Apa itu sneakers</w:t>
      </w:r>
    </w:p>
    <w:p w14:paraId="5346EEAA" w14:textId="1F1BA496" w:rsidR="00AC329A" w:rsidRPr="00043791" w:rsidRDefault="003E3B00" w:rsidP="00AC329A">
      <w:pPr>
        <w:rPr>
          <w:lang w:val="en-US"/>
        </w:rPr>
      </w:pPr>
      <w:r>
        <w:rPr>
          <w:lang w:val="en-US"/>
        </w:rPr>
        <w:t>Sepatu sneakers adalah jenis sepatu yang dirancang untuk kenyamanan dan gaya santai. Perbedaan utama dengan sepatu biasa adalah pada desain dan fungsi. Sepatu sneakers cenderung memiliki desain yang lebih casual dan sporty, sementara sepatuu biasa lebih formal dan klasik.</w:t>
      </w:r>
    </w:p>
    <w:p w14:paraId="44A55163" w14:textId="51FD8730" w:rsidR="0036233C" w:rsidRDefault="0036233C" w:rsidP="0036233C">
      <w:pPr>
        <w:pStyle w:val="Heading1"/>
      </w:pPr>
      <w:r>
        <w:rPr>
          <w:lang w:val="en-US"/>
        </w:rPr>
        <w:t>Visi &amp; misi</w:t>
      </w:r>
    </w:p>
    <w:p w14:paraId="7922BC78" w14:textId="1B258DF3" w:rsidR="0036233C" w:rsidRDefault="0036233C" w:rsidP="0036233C">
      <w:pPr>
        <w:rPr>
          <w:lang w:val="en-US"/>
        </w:rPr>
      </w:pPr>
      <w:r>
        <w:rPr>
          <w:lang w:val="en-US"/>
        </w:rPr>
        <w:lastRenderedPageBreak/>
        <w:t>Visi : Menjadi destinasi bagi para pecinta sepatu Sneakers, menyediakan pilihan terbaik dari berbagai merek dan gaya yang memenuhi kebutuhan dan gaya hidup mereka.</w:t>
      </w:r>
    </w:p>
    <w:p w14:paraId="6D21F9B6" w14:textId="78A66159" w:rsidR="0036233C" w:rsidRDefault="0036233C" w:rsidP="0036233C">
      <w:pPr>
        <w:rPr>
          <w:lang w:val="en-US"/>
        </w:rPr>
      </w:pPr>
      <w:r>
        <w:rPr>
          <w:lang w:val="en-US"/>
        </w:rPr>
        <w:t xml:space="preserve">Misi : </w:t>
      </w:r>
    </w:p>
    <w:p w14:paraId="48126A6B" w14:textId="569CE77F" w:rsidR="0036233C" w:rsidRDefault="0036233C" w:rsidP="0036233C">
      <w:pPr>
        <w:rPr>
          <w:lang w:val="en-US"/>
        </w:rPr>
      </w:pPr>
      <w:r>
        <w:rPr>
          <w:lang w:val="en-US"/>
        </w:rPr>
        <w:t>1. Menyediakan koleksi sepatu sneakers yang beragam dari berbagai merk.</w:t>
      </w:r>
    </w:p>
    <w:p w14:paraId="4B2BF5E1" w14:textId="6335345D" w:rsidR="0036233C" w:rsidRDefault="0036233C" w:rsidP="0036233C">
      <w:pPr>
        <w:rPr>
          <w:lang w:val="en-US"/>
        </w:rPr>
      </w:pPr>
      <w:r>
        <w:rPr>
          <w:lang w:val="en-US"/>
        </w:rPr>
        <w:t xml:space="preserve">2. </w:t>
      </w:r>
      <w:r w:rsidR="00353AF1">
        <w:rPr>
          <w:lang w:val="en-US"/>
        </w:rPr>
        <w:t>Mengembangkan strategi pemasaran kreatif untuk menjangkau audiens yang lebih luas melalui platform online.</w:t>
      </w:r>
    </w:p>
    <w:p w14:paraId="6ACAAC26" w14:textId="5743C222" w:rsidR="00353AF1" w:rsidRPr="0036233C" w:rsidRDefault="00353AF1" w:rsidP="0036233C">
      <w:pPr>
        <w:rPr>
          <w:lang w:val="en-US"/>
        </w:rPr>
      </w:pPr>
      <w:r>
        <w:rPr>
          <w:lang w:val="en-US"/>
        </w:rPr>
        <w:t>3. Mengikuti perkembanga</w:t>
      </w:r>
      <w:r w:rsidR="00EE031E">
        <w:rPr>
          <w:lang w:val="en-US"/>
        </w:rPr>
        <w:tab/>
      </w:r>
      <w:r>
        <w:rPr>
          <w:lang w:val="en-US"/>
        </w:rPr>
        <w:t>n tren terbaru dalam industri sepatu sneakers</w:t>
      </w:r>
      <w:r w:rsidR="002270D1">
        <w:rPr>
          <w:lang w:val="en-US"/>
        </w:rPr>
        <w:t>.</w:t>
      </w:r>
    </w:p>
    <w:p w14:paraId="7F1E0A46" w14:textId="2917C65C" w:rsidR="00086A58" w:rsidRDefault="00CC31CE">
      <w:pPr>
        <w:pStyle w:val="Heading1"/>
      </w:pPr>
      <w:r>
        <w:t>Tujuan Bisnis</w:t>
      </w:r>
    </w:p>
    <w:p w14:paraId="7B9AA1CC" w14:textId="611079F0" w:rsidR="004707ED" w:rsidRPr="00043791" w:rsidRDefault="00043791">
      <w:pPr>
        <w:rPr>
          <w:lang w:val="en-US"/>
        </w:rPr>
      </w:pPr>
      <w:r>
        <w:rPr>
          <w:lang w:val="en-US"/>
        </w:rPr>
        <w:t>Tujuan bisnis kami adalah menjadi toko sepatu sneakers yang dikenal</w:t>
      </w:r>
      <w:r w:rsidR="003E3B00">
        <w:rPr>
          <w:lang w:val="en-US"/>
        </w:rPr>
        <w:t xml:space="preserve"> banyak orang</w:t>
      </w:r>
      <w:r>
        <w:rPr>
          <w:lang w:val="en-US"/>
        </w:rPr>
        <w:t>.</w:t>
      </w:r>
    </w:p>
    <w:p w14:paraId="3FD42307" w14:textId="7E8F71BF" w:rsidR="00647A1B" w:rsidRDefault="00EE031E" w:rsidP="00647A1B">
      <w:pPr>
        <w:pStyle w:val="Heading1"/>
      </w:pPr>
      <w:r>
        <w:rPr>
          <w:lang w:val="en-US"/>
        </w:rPr>
        <w:t>Target pemasaran</w:t>
      </w:r>
    </w:p>
    <w:p w14:paraId="2BA4EDCB" w14:textId="692BCEFA" w:rsidR="000F2A67" w:rsidRDefault="00202EFB" w:rsidP="00F020D9">
      <w:pPr>
        <w:ind w:left="0"/>
      </w:pPr>
      <w:r>
        <w:t xml:space="preserve">       1. </w:t>
      </w:r>
      <w:r w:rsidR="003568D2">
        <w:t>Pecinta sneakers usia 18-35 tahun</w:t>
      </w:r>
      <w:r>
        <w:t>.</w:t>
      </w:r>
    </w:p>
    <w:p w14:paraId="645FA2CB" w14:textId="44240D12" w:rsidR="00EE031E" w:rsidRDefault="00C2315E" w:rsidP="00F020D9">
      <w:pPr>
        <w:ind w:left="0"/>
      </w:pPr>
      <w:r>
        <w:t xml:space="preserve">       </w:t>
      </w:r>
      <w:r w:rsidR="00D94A6B">
        <w:t>2</w:t>
      </w:r>
      <w:r w:rsidR="00DA6D05">
        <w:t xml:space="preserve">. </w:t>
      </w:r>
      <w:r w:rsidR="00D94A6B">
        <w:t>Masyarakat perkotaan yang menghargai gaya hidup urban dan mode streetwear.</w:t>
      </w:r>
    </w:p>
    <w:p w14:paraId="20786971" w14:textId="78A857D2" w:rsidR="003568D2" w:rsidRDefault="001D0FD8" w:rsidP="00F03D8F">
      <w:pPr>
        <w:pStyle w:val="Heading1"/>
      </w:pPr>
      <w:r>
        <w:t>STRATEGI PEMASARAN</w:t>
      </w:r>
    </w:p>
    <w:p w14:paraId="0452D4C7" w14:textId="287EBFFE" w:rsidR="00986153" w:rsidRDefault="00035CCA" w:rsidP="00035CCA">
      <w:r>
        <w:lastRenderedPageBreak/>
        <w:t xml:space="preserve">1. </w:t>
      </w:r>
      <w:r w:rsidR="002D61B3" w:rsidRPr="002D61B3">
        <w:t xml:space="preserve">Membangun Kehadiran Online melalui </w:t>
      </w:r>
      <w:r w:rsidR="006439C1">
        <w:rPr>
          <w:lang w:val="en-US"/>
        </w:rPr>
        <w:t xml:space="preserve">Website atau </w:t>
      </w:r>
      <w:r w:rsidR="002D61B3" w:rsidRPr="002D61B3">
        <w:t>Media Sosial.</w:t>
      </w:r>
    </w:p>
    <w:p w14:paraId="18C89A68" w14:textId="24F293D0" w:rsidR="00FD27BC" w:rsidRDefault="00857FCF" w:rsidP="00353AF1">
      <w:r>
        <w:t>2. Membangun Identitas yang Kuat melalui Desain Toko yang Menarik.</w:t>
      </w:r>
    </w:p>
    <w:p w14:paraId="620538BF" w14:textId="79576FFA" w:rsidR="007F3E41" w:rsidRDefault="00AB5BA8" w:rsidP="007F3E41">
      <w:pPr>
        <w:pStyle w:val="Heading1"/>
      </w:pPr>
      <w:r>
        <w:t xml:space="preserve">STRUKTUR </w:t>
      </w:r>
      <w:r w:rsidR="007F3E41">
        <w:t>BIAYA</w:t>
      </w:r>
    </w:p>
    <w:p w14:paraId="7933523D" w14:textId="19FA3A10" w:rsidR="000F2A67" w:rsidRDefault="009E7C9E" w:rsidP="00F020D9">
      <w:pPr>
        <w:ind w:left="0"/>
      </w:pPr>
      <w:r>
        <w:t xml:space="preserve">       1. </w:t>
      </w:r>
      <w:r w:rsidR="00651D25">
        <w:t>Pembelian Stok Sepatu</w:t>
      </w:r>
      <w:r>
        <w:t>.</w:t>
      </w:r>
    </w:p>
    <w:p w14:paraId="28E2AB6E" w14:textId="3CAE0BCF" w:rsidR="008052D2" w:rsidRDefault="001F6B14" w:rsidP="00D2151B">
      <w:pPr>
        <w:ind w:left="0"/>
        <w:rPr>
          <w:lang w:val="en-US"/>
        </w:rPr>
      </w:pPr>
      <w:r>
        <w:t xml:space="preserve">       </w:t>
      </w:r>
      <w:r w:rsidR="00781191">
        <w:t>2</w:t>
      </w:r>
      <w:r>
        <w:t xml:space="preserve">. </w:t>
      </w:r>
      <w:r w:rsidR="00781191">
        <w:t>Sewa Toko dan Biaya Operasional</w:t>
      </w:r>
      <w:r w:rsidR="00923421">
        <w:rPr>
          <w:lang w:val="en-US"/>
        </w:rPr>
        <w:t xml:space="preserve"> dan Gaji Karyawa</w:t>
      </w:r>
      <w:r w:rsidR="00D2151B">
        <w:rPr>
          <w:lang w:val="en-US"/>
        </w:rPr>
        <w:t>n.</w:t>
      </w:r>
    </w:p>
    <w:p w14:paraId="48A67F29" w14:textId="5B568766" w:rsidR="00EE031E" w:rsidRDefault="00EE031E" w:rsidP="00D2151B">
      <w:pPr>
        <w:ind w:left="0"/>
        <w:rPr>
          <w:lang w:val="en-US"/>
        </w:rPr>
      </w:pPr>
      <w:r>
        <w:rPr>
          <w:lang w:val="en-US"/>
        </w:rPr>
        <w:t xml:space="preserve">       3. Properti</w:t>
      </w:r>
    </w:p>
    <w:p w14:paraId="5AF338E4" w14:textId="5900F364" w:rsidR="00EE031E" w:rsidRDefault="00EE031E" w:rsidP="00EE031E">
      <w:pPr>
        <w:pStyle w:val="Heading1"/>
      </w:pPr>
      <w:r>
        <w:rPr>
          <w:lang w:val="en-US"/>
        </w:rPr>
        <w:t>SWOT</w:t>
      </w:r>
    </w:p>
    <w:p w14:paraId="405FECD8" w14:textId="1B4D43D1" w:rsidR="00302E81" w:rsidRDefault="00EE031E" w:rsidP="00EE031E">
      <w:pPr>
        <w:ind w:left="0"/>
        <w:rPr>
          <w:lang w:val="en-US"/>
        </w:rPr>
      </w:pPr>
      <w:r>
        <w:t xml:space="preserve">       1. </w:t>
      </w:r>
      <w:r>
        <w:rPr>
          <w:lang w:val="en-US"/>
        </w:rPr>
        <w:t>Strength</w:t>
      </w:r>
    </w:p>
    <w:p w14:paraId="79FB8CF5" w14:textId="059002FC" w:rsidR="00302E81" w:rsidRPr="00EE031E" w:rsidRDefault="00302E81" w:rsidP="00EE031E">
      <w:pPr>
        <w:ind w:left="0"/>
        <w:rPr>
          <w:lang w:val="en-US"/>
        </w:rPr>
      </w:pPr>
      <w:r>
        <w:rPr>
          <w:lang w:val="en-US"/>
        </w:rPr>
        <w:t xml:space="preserve">            </w:t>
      </w:r>
    </w:p>
    <w:p w14:paraId="7890CE5D" w14:textId="77777777" w:rsidR="00EE031E" w:rsidRPr="00D2151B" w:rsidRDefault="00EE031E" w:rsidP="00D2151B">
      <w:pPr>
        <w:ind w:left="0"/>
        <w:rPr>
          <w:lang w:val="en-US"/>
        </w:rPr>
      </w:pPr>
    </w:p>
    <w:p w14:paraId="5F15E38C" w14:textId="600BA612" w:rsidR="008052D2" w:rsidRPr="00923421" w:rsidRDefault="008052D2" w:rsidP="00923421">
      <w:pPr>
        <w:ind w:left="0"/>
        <w:rPr>
          <w:lang w:val="en-US"/>
        </w:rPr>
      </w:pPr>
    </w:p>
    <w:sectPr w:rsidR="008052D2" w:rsidRPr="00923421" w:rsidSect="00116702">
      <w:footerReference w:type="default" r:id="rId7"/>
      <w:pgSz w:w="8391" w:h="11906" w:code="11"/>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E540" w14:textId="77777777" w:rsidR="009531A6" w:rsidRDefault="009531A6">
      <w:pPr>
        <w:spacing w:after="0" w:line="240" w:lineRule="auto"/>
      </w:pPr>
      <w:r>
        <w:separator/>
      </w:r>
    </w:p>
    <w:p w14:paraId="34448D1C" w14:textId="77777777" w:rsidR="009531A6" w:rsidRDefault="009531A6"/>
  </w:endnote>
  <w:endnote w:type="continuationSeparator" w:id="0">
    <w:p w14:paraId="5087FA8C" w14:textId="77777777" w:rsidR="009531A6" w:rsidRDefault="009531A6">
      <w:pPr>
        <w:spacing w:after="0" w:line="240" w:lineRule="auto"/>
      </w:pPr>
      <w:r>
        <w:continuationSeparator/>
      </w:r>
    </w:p>
    <w:p w14:paraId="0BA3A547" w14:textId="77777777" w:rsidR="009531A6" w:rsidRDefault="00953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Roboto Thin"/>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7002" w14:textId="77777777" w:rsidR="00086A58" w:rsidRDefault="00A46A9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65F2" w14:textId="77777777" w:rsidR="009531A6" w:rsidRDefault="009531A6">
      <w:pPr>
        <w:spacing w:after="0" w:line="240" w:lineRule="auto"/>
      </w:pPr>
      <w:r>
        <w:separator/>
      </w:r>
    </w:p>
    <w:p w14:paraId="3A00D0B4" w14:textId="77777777" w:rsidR="009531A6" w:rsidRDefault="009531A6"/>
  </w:footnote>
  <w:footnote w:type="continuationSeparator" w:id="0">
    <w:p w14:paraId="33412091" w14:textId="77777777" w:rsidR="009531A6" w:rsidRDefault="009531A6">
      <w:pPr>
        <w:spacing w:after="0" w:line="240" w:lineRule="auto"/>
      </w:pPr>
      <w:r>
        <w:continuationSeparator/>
      </w:r>
    </w:p>
    <w:p w14:paraId="648B32A4" w14:textId="77777777" w:rsidR="009531A6" w:rsidRDefault="009531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406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FD"/>
    <w:rsid w:val="000063FD"/>
    <w:rsid w:val="00035CCA"/>
    <w:rsid w:val="00043791"/>
    <w:rsid w:val="00086A58"/>
    <w:rsid w:val="000F2A67"/>
    <w:rsid w:val="00116702"/>
    <w:rsid w:val="001D0FD8"/>
    <w:rsid w:val="001F6B14"/>
    <w:rsid w:val="00202EFB"/>
    <w:rsid w:val="00214A8D"/>
    <w:rsid w:val="002270D1"/>
    <w:rsid w:val="002D61B3"/>
    <w:rsid w:val="002F2146"/>
    <w:rsid w:val="002F653B"/>
    <w:rsid w:val="00302E81"/>
    <w:rsid w:val="00334B1E"/>
    <w:rsid w:val="0035033A"/>
    <w:rsid w:val="00353AF1"/>
    <w:rsid w:val="003568D2"/>
    <w:rsid w:val="0036233C"/>
    <w:rsid w:val="00372008"/>
    <w:rsid w:val="003E3B00"/>
    <w:rsid w:val="004707ED"/>
    <w:rsid w:val="00481078"/>
    <w:rsid w:val="004A5BA1"/>
    <w:rsid w:val="00595D92"/>
    <w:rsid w:val="005C3B82"/>
    <w:rsid w:val="006439C1"/>
    <w:rsid w:val="00647A1B"/>
    <w:rsid w:val="00651D25"/>
    <w:rsid w:val="006568AC"/>
    <w:rsid w:val="006A0A1D"/>
    <w:rsid w:val="006A16E3"/>
    <w:rsid w:val="00781191"/>
    <w:rsid w:val="007C3D50"/>
    <w:rsid w:val="007F3E41"/>
    <w:rsid w:val="00803EA9"/>
    <w:rsid w:val="008052D2"/>
    <w:rsid w:val="00857FCF"/>
    <w:rsid w:val="008A7AAC"/>
    <w:rsid w:val="008C3F07"/>
    <w:rsid w:val="00923421"/>
    <w:rsid w:val="009531A6"/>
    <w:rsid w:val="009667D3"/>
    <w:rsid w:val="00986153"/>
    <w:rsid w:val="009974AC"/>
    <w:rsid w:val="009E7C9E"/>
    <w:rsid w:val="00A13277"/>
    <w:rsid w:val="00A46A97"/>
    <w:rsid w:val="00A632D3"/>
    <w:rsid w:val="00A9346F"/>
    <w:rsid w:val="00AB5BA8"/>
    <w:rsid w:val="00AC329A"/>
    <w:rsid w:val="00AD1225"/>
    <w:rsid w:val="00AE633D"/>
    <w:rsid w:val="00B737C2"/>
    <w:rsid w:val="00C2315E"/>
    <w:rsid w:val="00C47EFA"/>
    <w:rsid w:val="00C64EFA"/>
    <w:rsid w:val="00C90F6B"/>
    <w:rsid w:val="00CC31CE"/>
    <w:rsid w:val="00CC3A95"/>
    <w:rsid w:val="00CD510E"/>
    <w:rsid w:val="00CD530A"/>
    <w:rsid w:val="00D2151B"/>
    <w:rsid w:val="00D579AD"/>
    <w:rsid w:val="00D94A6B"/>
    <w:rsid w:val="00DA6D05"/>
    <w:rsid w:val="00DD463A"/>
    <w:rsid w:val="00E22D52"/>
    <w:rsid w:val="00E6183E"/>
    <w:rsid w:val="00EE031E"/>
    <w:rsid w:val="00EF5484"/>
    <w:rsid w:val="00F020D9"/>
    <w:rsid w:val="00F03D8F"/>
    <w:rsid w:val="00F066BC"/>
    <w:rsid w:val="00F4694F"/>
    <w:rsid w:val="00FB31C3"/>
    <w:rsid w:val="00FD27BC"/>
    <w:rsid w:val="00FF05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2ABD"/>
  <w15:chartTrackingRefBased/>
  <w15:docId w15:val="{3D344780-AE62-DB41-B157-D2641E30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A97"/>
    <w:rPr>
      <w:lang w:val="id-ID"/>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semiHidden/>
    <w:unhideWhenUsed/>
    <w:qFormat/>
    <w:rsid w:val="000F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er\Documents\%7bE7B0BE52-C2D2-A344-88FC-8AEBB6ACF388%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{E7B0BE52-C2D2-A344-88FC-8AEBB6ACF388}tf50002044</Template>
  <TotalTime>4568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restartdoang@gmail.com</dc:creator>
  <cp:keywords/>
  <dc:description/>
  <cp:lastModifiedBy>Restu</cp:lastModifiedBy>
  <cp:revision>11</cp:revision>
  <dcterms:created xsi:type="dcterms:W3CDTF">2023-08-08T02:25:00Z</dcterms:created>
  <dcterms:modified xsi:type="dcterms:W3CDTF">2023-09-05T04:23:00Z</dcterms:modified>
</cp:coreProperties>
</file>